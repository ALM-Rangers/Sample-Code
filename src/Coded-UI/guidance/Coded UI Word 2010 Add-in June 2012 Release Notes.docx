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CF5" w:rsidRPr="006F2CF5" w:rsidRDefault="006F2CF5" w:rsidP="006F2CF5">
      <w:pPr>
        <w:pStyle w:val="Title"/>
        <w:jc w:val="center"/>
        <w:rPr>
          <w:sz w:val="40"/>
        </w:rPr>
      </w:pPr>
      <w:bookmarkStart w:id="0" w:name="_GoBack"/>
      <w:r w:rsidRPr="006F2CF5">
        <w:rPr>
          <w:sz w:val="40"/>
        </w:rPr>
        <w:t>Visual Studio ALM Rangers</w:t>
      </w:r>
    </w:p>
    <w:p w:rsidR="006F2CF5" w:rsidRPr="006F2CF5" w:rsidRDefault="006F2CF5" w:rsidP="006F2CF5">
      <w:pPr>
        <w:pStyle w:val="Title"/>
        <w:jc w:val="center"/>
        <w:rPr>
          <w:sz w:val="40"/>
        </w:rPr>
      </w:pPr>
      <w:r w:rsidRPr="006F2CF5">
        <w:rPr>
          <w:sz w:val="40"/>
        </w:rPr>
        <w:t xml:space="preserve">Visual Studio Coded UI Word 2010 </w:t>
      </w:r>
      <w:r w:rsidR="002B6767">
        <w:rPr>
          <w:sz w:val="40"/>
        </w:rPr>
        <w:t>Add</w:t>
      </w:r>
      <w:r w:rsidR="00D62AF5">
        <w:rPr>
          <w:sz w:val="40"/>
        </w:rPr>
        <w:t>-</w:t>
      </w:r>
      <w:r w:rsidRPr="006F2CF5">
        <w:rPr>
          <w:sz w:val="40"/>
        </w:rPr>
        <w:t>in</w:t>
      </w:r>
    </w:p>
    <w:p w:rsidR="00D02109" w:rsidRPr="006F2CF5" w:rsidRDefault="001630A4" w:rsidP="006F2CF5">
      <w:pPr>
        <w:pStyle w:val="Title"/>
        <w:jc w:val="center"/>
        <w:rPr>
          <w:sz w:val="40"/>
        </w:rPr>
      </w:pPr>
      <w:r w:rsidRPr="006F2CF5">
        <w:rPr>
          <w:sz w:val="40"/>
        </w:rPr>
        <w:t>Release</w:t>
      </w:r>
      <w:r w:rsidR="00B351E3" w:rsidRPr="006F2CF5">
        <w:rPr>
          <w:sz w:val="40"/>
        </w:rPr>
        <w:t xml:space="preserve"> Notes</w:t>
      </w:r>
      <w:r w:rsidR="00EE011E">
        <w:rPr>
          <w:sz w:val="40"/>
        </w:rPr>
        <w:t xml:space="preserve"> v. </w:t>
      </w:r>
      <w:r w:rsidR="003C7E07">
        <w:rPr>
          <w:sz w:val="40"/>
        </w:rPr>
        <w:t>June</w:t>
      </w:r>
      <w:r w:rsidR="00034879">
        <w:rPr>
          <w:sz w:val="40"/>
        </w:rPr>
        <w:t xml:space="preserve"> 2012</w:t>
      </w:r>
    </w:p>
    <w:p w:rsidR="0060017D" w:rsidRDefault="0060017D" w:rsidP="0060017D">
      <w:pPr>
        <w:pStyle w:val="Subtitle"/>
      </w:pPr>
      <w:r>
        <w:t>Installation</w:t>
      </w:r>
    </w:p>
    <w:p w:rsidR="00EE011E" w:rsidRDefault="00EE011E" w:rsidP="00EE011E">
      <w:pPr>
        <w:pStyle w:val="Heading2"/>
      </w:pPr>
      <w:bookmarkStart w:id="1" w:name="_Toc302562448"/>
      <w:bookmarkStart w:id="2" w:name="_Toc258393900"/>
      <w:bookmarkStart w:id="3" w:name="_Toc251095767"/>
      <w:bookmarkStart w:id="4" w:name="_Ref245790699"/>
      <w:r>
        <w:t>Prerequisites</w:t>
      </w:r>
      <w:bookmarkEnd w:id="1"/>
      <w:bookmarkEnd w:id="2"/>
      <w:bookmarkEnd w:id="3"/>
      <w:bookmarkEnd w:id="4"/>
    </w:p>
    <w:p w:rsidR="00EE011E" w:rsidRDefault="00EE011E" w:rsidP="00EE011E">
      <w:r>
        <w:t>To complete the hands-on</w:t>
      </w:r>
      <w:r w:rsidR="008712E1">
        <w:t xml:space="preserve"> lab walk</w:t>
      </w:r>
      <w:r>
        <w:t>through scenarios</w:t>
      </w:r>
      <w:r w:rsidR="008712E1">
        <w:t>,</w:t>
      </w:r>
      <w:r>
        <w:t xml:space="preserve"> you need the following environment:</w:t>
      </w:r>
    </w:p>
    <w:p w:rsidR="00EE011E" w:rsidRDefault="00EE011E" w:rsidP="00EE011E">
      <w:pPr>
        <w:pStyle w:val="ListParagraph"/>
        <w:numPr>
          <w:ilvl w:val="0"/>
          <w:numId w:val="9"/>
        </w:numPr>
        <w:spacing w:before="60" w:after="60" w:line="240" w:lineRule="auto"/>
      </w:pPr>
      <w:r>
        <w:t>An x86 or x64 client machine</w:t>
      </w:r>
    </w:p>
    <w:p w:rsidR="00EE011E" w:rsidRDefault="003C7E07" w:rsidP="00EE011E">
      <w:pPr>
        <w:pStyle w:val="ListParagraph"/>
        <w:numPr>
          <w:ilvl w:val="0"/>
          <w:numId w:val="9"/>
        </w:numPr>
        <w:spacing w:before="60" w:after="60" w:line="240" w:lineRule="auto"/>
      </w:pPr>
      <w:r>
        <w:t xml:space="preserve">Windows 8 Release Preview, </w:t>
      </w:r>
      <w:r w:rsidR="00EE011E">
        <w:t xml:space="preserve">Windows 7 SP1 or </w:t>
      </w:r>
      <w:r w:rsidR="008712E1">
        <w:t xml:space="preserve">Windows </w:t>
      </w:r>
      <w:r w:rsidR="00EE011E">
        <w:t>Server 2008 R2</w:t>
      </w:r>
    </w:p>
    <w:p w:rsidR="00EE011E" w:rsidRDefault="00EE011E" w:rsidP="00EE011E">
      <w:pPr>
        <w:pStyle w:val="ListParagraph"/>
        <w:numPr>
          <w:ilvl w:val="0"/>
          <w:numId w:val="9"/>
        </w:numPr>
        <w:spacing w:before="60" w:after="60" w:line="240" w:lineRule="auto"/>
      </w:pPr>
      <w:r>
        <w:t>Office 2010 (</w:t>
      </w:r>
      <w:r w:rsidR="008712E1">
        <w:t>32-</w:t>
      </w:r>
      <w:r>
        <w:t>bit software version only, 14.0.4763.1000)</w:t>
      </w:r>
    </w:p>
    <w:p w:rsidR="00034879" w:rsidRDefault="00034879" w:rsidP="00EE011E">
      <w:pPr>
        <w:pStyle w:val="ListParagraph"/>
        <w:numPr>
          <w:ilvl w:val="0"/>
          <w:numId w:val="9"/>
        </w:numPr>
        <w:spacing w:before="60" w:after="60" w:line="240" w:lineRule="auto"/>
      </w:pPr>
      <w:r>
        <w:t xml:space="preserve">WiX V3.6 RC0 - </w:t>
      </w:r>
      <w:hyperlink r:id="rId10" w:history="1">
        <w:r>
          <w:rPr>
            <w:rStyle w:val="Hyperlink"/>
          </w:rPr>
          <w:t>http://wixtoolset.org/</w:t>
        </w:r>
      </w:hyperlink>
    </w:p>
    <w:p w:rsidR="00EE011E" w:rsidRDefault="00EE011E" w:rsidP="00034879">
      <w:pPr>
        <w:pStyle w:val="ListParagraph"/>
        <w:numPr>
          <w:ilvl w:val="0"/>
          <w:numId w:val="9"/>
        </w:numPr>
        <w:spacing w:before="60" w:after="60" w:line="240" w:lineRule="auto"/>
      </w:pPr>
      <w:r>
        <w:t xml:space="preserve">Visual Studio </w:t>
      </w:r>
      <w:r w:rsidR="00034879">
        <w:t xml:space="preserve">2012 </w:t>
      </w:r>
      <w:r>
        <w:t>Ultimate or Premium</w:t>
      </w:r>
    </w:p>
    <w:p w:rsidR="00EE011E" w:rsidRDefault="00EE011E" w:rsidP="00EE011E">
      <w:pPr>
        <w:pStyle w:val="ListParagraph"/>
        <w:numPr>
          <w:ilvl w:val="0"/>
          <w:numId w:val="9"/>
        </w:numPr>
        <w:spacing w:before="60" w:after="60" w:line="240" w:lineRule="auto"/>
      </w:pPr>
      <w:r>
        <w:t xml:space="preserve">Visual Studio Tools for Office 2010 runtime SP1 (publish date 4/14/2011) </w:t>
      </w:r>
    </w:p>
    <w:p w:rsidR="00EE011E" w:rsidRDefault="00EE011E" w:rsidP="00EE011E">
      <w:pPr>
        <w:pStyle w:val="ListParagraph"/>
        <w:numPr>
          <w:ilvl w:val="1"/>
          <w:numId w:val="9"/>
        </w:numPr>
        <w:spacing w:before="60" w:after="60" w:line="240" w:lineRule="auto"/>
      </w:pPr>
      <w:r>
        <w:t xml:space="preserve">Download from </w:t>
      </w:r>
      <w:hyperlink r:id="rId11" w:history="1">
        <w:r>
          <w:rPr>
            <w:rStyle w:val="Hyperlink"/>
          </w:rPr>
          <w:t>http://www.microsoft.com/download/en/details.aspx?displaylang=en&amp;id=20479</w:t>
        </w:r>
      </w:hyperlink>
      <w:r>
        <w:t xml:space="preserve"> </w:t>
      </w:r>
    </w:p>
    <w:p w:rsidR="00EE011E" w:rsidRDefault="00EE011E" w:rsidP="00EE011E">
      <w:pPr>
        <w:pStyle w:val="ListParagraph"/>
        <w:numPr>
          <w:ilvl w:val="1"/>
          <w:numId w:val="9"/>
        </w:numPr>
        <w:spacing w:before="60" w:after="60" w:line="240" w:lineRule="auto"/>
      </w:pPr>
      <w:r>
        <w:t>Selected the x64 or x86 installer</w:t>
      </w:r>
      <w:r w:rsidR="008712E1">
        <w:t>,</w:t>
      </w:r>
      <w:r>
        <w:t xml:space="preserve"> based on the hardware configuration of your local machine</w:t>
      </w:r>
    </w:p>
    <w:p w:rsidR="00FB5ABF" w:rsidRDefault="002A7666" w:rsidP="00034879">
      <w:pPr>
        <w:pStyle w:val="ListParagraph"/>
        <w:numPr>
          <w:ilvl w:val="0"/>
          <w:numId w:val="9"/>
        </w:numPr>
        <w:spacing w:before="60" w:after="240" w:line="240" w:lineRule="auto"/>
      </w:pPr>
      <w:r>
        <w:t xml:space="preserve">The </w:t>
      </w:r>
      <w:r w:rsidR="00EE011E">
        <w:t xml:space="preserve">Visual Studio Coded UI Word 2010 </w:t>
      </w:r>
      <w:r w:rsidR="002B6767">
        <w:t>Add</w:t>
      </w:r>
      <w:r w:rsidR="00054BCF">
        <w:t>-</w:t>
      </w:r>
      <w:r w:rsidR="002B6767">
        <w:t>in</w:t>
      </w:r>
      <w:r w:rsidR="00054BCF">
        <w:t xml:space="preserve"> code is</w:t>
      </w:r>
      <w:r w:rsidR="00EE011E">
        <w:t xml:space="preserve"> downloaded </w:t>
      </w:r>
      <w:r w:rsidR="00054BCF">
        <w:t xml:space="preserve">from </w:t>
      </w:r>
      <w:hyperlink r:id="rId12" w:history="1">
        <w:r w:rsidR="00054BCF" w:rsidRPr="00FB5ABF">
          <w:rPr>
            <w:rStyle w:val="Hyperlink"/>
            <w:rFonts w:cstheme="minorHAnsi"/>
            <w:szCs w:val="20"/>
          </w:rPr>
          <w:t>http://go.microsoft.com/fwlink/?LinkID=237638</w:t>
        </w:r>
      </w:hyperlink>
      <w:r w:rsidR="00EE011E">
        <w:t xml:space="preserve"> to your local machine. To perform this lab you will need the following folders from </w:t>
      </w:r>
      <w:r w:rsidR="00054BCF">
        <w:t>version control</w:t>
      </w:r>
      <w:r w:rsidR="00EE011E">
        <w:t>:</w:t>
      </w:r>
    </w:p>
    <w:p w:rsidR="00FB5ABF" w:rsidRDefault="00EE011E" w:rsidP="00034879">
      <w:pPr>
        <w:pStyle w:val="ListParagraph"/>
        <w:numPr>
          <w:ilvl w:val="1"/>
          <w:numId w:val="9"/>
        </w:numPr>
        <w:spacing w:before="60" w:after="240" w:line="240" w:lineRule="auto"/>
      </w:pPr>
      <w:proofErr w:type="spellStart"/>
      <w:r>
        <w:t>CuiW</w:t>
      </w:r>
      <w:r w:rsidR="00054BCF">
        <w:t>o</w:t>
      </w:r>
      <w:r>
        <w:t>rdPluginTestProject</w:t>
      </w:r>
      <w:proofErr w:type="spellEnd"/>
    </w:p>
    <w:p w:rsidR="00EE011E" w:rsidRDefault="00EE011E" w:rsidP="00034879">
      <w:pPr>
        <w:pStyle w:val="ListParagraph"/>
        <w:numPr>
          <w:ilvl w:val="1"/>
          <w:numId w:val="9"/>
        </w:numPr>
        <w:spacing w:before="60" w:after="240" w:line="240" w:lineRule="auto"/>
      </w:pPr>
      <w:r>
        <w:t>CuiWord2010PluginSource</w:t>
      </w:r>
    </w:p>
    <w:p w:rsidR="00EE011E" w:rsidRDefault="00EE011E" w:rsidP="00EE011E">
      <w:pPr>
        <w:pStyle w:val="NoteHeader"/>
        <w:pBdr>
          <w:top w:val="single" w:sz="4" w:space="1" w:color="4F6228" w:themeColor="accent3" w:themeShade="80"/>
        </w:pBdr>
        <w:spacing w:before="0"/>
        <w:ind w:left="0"/>
        <w:rPr>
          <w:color w:val="4F6228" w:themeColor="accent3" w:themeShade="80"/>
          <w:sz w:val="18"/>
          <w:szCs w:val="18"/>
          <w:lang w:val="en-US"/>
          <w14:shadow w14:blurRad="50800" w14:dist="38100" w14:dir="2700000" w14:sx="100000" w14:sy="100000" w14:kx="0" w14:ky="0" w14:algn="tl">
            <w14:srgbClr w14:val="000000">
              <w14:alpha w14:val="60000"/>
            </w14:srgbClr>
          </w14:shadow>
        </w:rPr>
      </w:pPr>
      <w:r>
        <w:rPr>
          <w:noProof/>
          <w:lang w:val="en-GB" w:eastAsia="en-GB"/>
        </w:rPr>
        <w:drawing>
          <wp:anchor distT="0" distB="0" distL="114300" distR="114300" simplePos="0" relativeHeight="251658240" behindDoc="0" locked="1" layoutInCell="1" allowOverlap="1" wp14:anchorId="6C0F17F4" wp14:editId="1A16D824">
            <wp:simplePos x="0" y="0"/>
            <wp:positionH relativeFrom="column">
              <wp:posOffset>-287655</wp:posOffset>
            </wp:positionH>
            <wp:positionV relativeFrom="paragraph">
              <wp:posOffset>-4445</wp:posOffset>
            </wp:positionV>
            <wp:extent cx="239395" cy="239395"/>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395" cy="239395"/>
                    </a:xfrm>
                    <a:prstGeom prst="rect">
                      <a:avLst/>
                    </a:prstGeom>
                    <a:noFill/>
                  </pic:spPr>
                </pic:pic>
              </a:graphicData>
            </a:graphic>
            <wp14:sizeRelH relativeFrom="page">
              <wp14:pctWidth>0</wp14:pctWidth>
            </wp14:sizeRelH>
            <wp14:sizeRelV relativeFrom="page">
              <wp14:pctHeight>0</wp14:pctHeight>
            </wp14:sizeRelV>
          </wp:anchor>
        </w:drawing>
      </w:r>
      <w:r>
        <w:rPr>
          <w:color w:val="4F6228" w:themeColor="accent3" w:themeShade="80"/>
          <w:sz w:val="18"/>
          <w:szCs w:val="18"/>
          <w:lang w:val="en-US"/>
          <w14:shadow w14:blurRad="50800" w14:dist="38100" w14:dir="2700000" w14:sx="100000" w14:sy="100000" w14:kx="0" w14:ky="0" w14:algn="tl">
            <w14:srgbClr w14:val="000000">
              <w14:alpha w14:val="60000"/>
            </w14:srgbClr>
          </w14:shadow>
        </w:rPr>
        <w:t>NOTE</w:t>
      </w:r>
    </w:p>
    <w:p w:rsidR="00EE011E" w:rsidRPr="00FB5ABF" w:rsidRDefault="00A942ED" w:rsidP="00EE011E">
      <w:pPr>
        <w:pStyle w:val="Note"/>
        <w:pBdr>
          <w:bottom w:val="single" w:sz="4" w:space="0" w:color="4F6228" w:themeColor="accent3" w:themeShade="80"/>
        </w:pBdr>
        <w:ind w:left="0"/>
        <w:rPr>
          <w:szCs w:val="20"/>
          <w:lang w:val="en-US"/>
        </w:rPr>
      </w:pPr>
      <w:r w:rsidRPr="00FB5ABF">
        <w:rPr>
          <w:szCs w:val="20"/>
          <w:lang w:val="en-US"/>
        </w:rPr>
        <w:t>The source code folder and files are provided for your convenience. You may revise them as needed for your environment</w:t>
      </w:r>
      <w:r w:rsidR="00EE011E" w:rsidRPr="00FB5ABF">
        <w:rPr>
          <w:szCs w:val="20"/>
          <w:lang w:val="en-US"/>
        </w:rPr>
        <w:t>.</w:t>
      </w:r>
    </w:p>
    <w:p w:rsidR="00A04B33" w:rsidRDefault="008712E1" w:rsidP="00A04B33">
      <w:r>
        <w:t xml:space="preserve">For installation instructions, see </w:t>
      </w:r>
      <w:r w:rsidR="006F2CF5">
        <w:t xml:space="preserve">the </w:t>
      </w:r>
      <w:r w:rsidR="00EE011E" w:rsidRPr="00EE011E">
        <w:rPr>
          <w:b/>
        </w:rPr>
        <w:t>“</w:t>
      </w:r>
      <w:r w:rsidR="006F2CF5" w:rsidRPr="00EE011E">
        <w:rPr>
          <w:b/>
        </w:rPr>
        <w:t>Coded UI for Word 2010 Hands-On-Lab (HOL)</w:t>
      </w:r>
      <w:r w:rsidR="00EE011E" w:rsidRPr="00EE011E">
        <w:rPr>
          <w:b/>
        </w:rPr>
        <w:t>”</w:t>
      </w:r>
      <w:r w:rsidR="006F2CF5">
        <w:t xml:space="preserve"> </w:t>
      </w:r>
      <w:r w:rsidR="00EE011E">
        <w:t xml:space="preserve">Microsoft Word </w:t>
      </w:r>
      <w:r w:rsidR="006F2CF5">
        <w:t>document</w:t>
      </w:r>
      <w:r w:rsidR="00EE011E">
        <w:t xml:space="preserve"> from the </w:t>
      </w:r>
      <w:r>
        <w:t xml:space="preserve">Visual Studio Coded UI Word 2010 </w:t>
      </w:r>
      <w:r w:rsidR="002B6767">
        <w:t>Addin</w:t>
      </w:r>
      <w:r>
        <w:t>.zip file.</w:t>
      </w:r>
    </w:p>
    <w:p w:rsidR="001630A4" w:rsidRDefault="001630A4" w:rsidP="001630A4">
      <w:pPr>
        <w:pStyle w:val="Subtitle"/>
      </w:pPr>
      <w:r>
        <w:t>What Is In This Release?</w:t>
      </w:r>
    </w:p>
    <w:p w:rsidR="00495E51" w:rsidRDefault="006F2CF5" w:rsidP="001630A4">
      <w:r>
        <w:t>This release provides an installer and a hands-on</w:t>
      </w:r>
      <w:r w:rsidR="008712E1">
        <w:t xml:space="preserve"> </w:t>
      </w:r>
      <w:r>
        <w:t xml:space="preserve">lab of the Coded UI Word 2010 </w:t>
      </w:r>
      <w:r w:rsidR="002B6767">
        <w:t>Add</w:t>
      </w:r>
      <w:r w:rsidR="00D62AF5">
        <w:t>-</w:t>
      </w:r>
      <w:r>
        <w:t xml:space="preserve">in. </w:t>
      </w:r>
      <w:r w:rsidR="00034879">
        <w:t xml:space="preserve">This release is compatible with Visual Studio 2012 and provides new WiX based installers. </w:t>
      </w:r>
      <w:r>
        <w:t xml:space="preserve">The </w:t>
      </w:r>
      <w:r w:rsidR="002B6767">
        <w:t>add</w:t>
      </w:r>
      <w:r w:rsidR="002F46FD">
        <w:t>-</w:t>
      </w:r>
      <w:r>
        <w:t xml:space="preserve">in is sample level code and has not been extensively tested. It should not be used for production purposes </w:t>
      </w:r>
      <w:r w:rsidR="00A942ED">
        <w:t xml:space="preserve">without </w:t>
      </w:r>
      <w:r>
        <w:t>code review and improvement.</w:t>
      </w:r>
    </w:p>
    <w:p w:rsidR="006F2CF5" w:rsidRDefault="006F2CF5" w:rsidP="00A942ED">
      <w:pPr>
        <w:pStyle w:val="ListBullet"/>
        <w:numPr>
          <w:ilvl w:val="0"/>
          <w:numId w:val="0"/>
        </w:numPr>
      </w:pPr>
      <w:r>
        <w:t xml:space="preserve">The </w:t>
      </w:r>
      <w:r w:rsidR="002B6767">
        <w:t>add</w:t>
      </w:r>
      <w:r w:rsidR="00D62AF5">
        <w:t>-</w:t>
      </w:r>
      <w:r>
        <w:t xml:space="preserve">in provides only: </w:t>
      </w:r>
    </w:p>
    <w:p w:rsidR="006F2CF5" w:rsidRDefault="006F2CF5" w:rsidP="006F2CF5">
      <w:pPr>
        <w:pStyle w:val="ListBullet"/>
        <w:tabs>
          <w:tab w:val="clear" w:pos="360"/>
          <w:tab w:val="num" w:pos="720"/>
        </w:tabs>
        <w:ind w:left="720"/>
      </w:pPr>
      <w:r>
        <w:t>Recording and playback within a document</w:t>
      </w:r>
    </w:p>
    <w:p w:rsidR="006F2CF5" w:rsidRPr="001630A4" w:rsidRDefault="006F2CF5" w:rsidP="006F2CF5">
      <w:pPr>
        <w:pStyle w:val="ListBullet"/>
        <w:tabs>
          <w:tab w:val="clear" w:pos="360"/>
          <w:tab w:val="num" w:pos="720"/>
        </w:tabs>
        <w:ind w:left="720"/>
      </w:pPr>
      <w:r>
        <w:t>Assertions on selected text</w:t>
      </w:r>
    </w:p>
    <w:p w:rsidR="00EE011E" w:rsidRDefault="00EE011E" w:rsidP="00EE011E">
      <w:pPr>
        <w:pStyle w:val="Subtitle"/>
      </w:pPr>
      <w:r>
        <w:t>Known Issues</w:t>
      </w:r>
    </w:p>
    <w:p w:rsidR="001630A4" w:rsidRDefault="00EE011E" w:rsidP="001630A4">
      <w:pPr>
        <w:pStyle w:val="ListBullet"/>
      </w:pPr>
      <w:r>
        <w:t>The plug</w:t>
      </w:r>
      <w:r w:rsidR="00D62AF5">
        <w:t>-</w:t>
      </w:r>
      <w:r>
        <w:t xml:space="preserve">in architecture uses only the Word 2010 </w:t>
      </w:r>
      <w:proofErr w:type="spellStart"/>
      <w:r>
        <w:t>Application.Selection.Range</w:t>
      </w:r>
      <w:proofErr w:type="spellEnd"/>
      <w:r>
        <w:t xml:space="preserve"> method</w:t>
      </w:r>
      <w:bookmarkEnd w:id="0"/>
    </w:p>
    <w:sectPr w:rsidR="00163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E99CA93A"/>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482C4914"/>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87241662"/>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36E8AA7E"/>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06EF1B2"/>
    <w:lvl w:ilvl="0">
      <w:start w:val="1"/>
      <w:numFmt w:val="decimal"/>
      <w:lvlText w:val="%1."/>
      <w:lvlJc w:val="left"/>
      <w:pPr>
        <w:tabs>
          <w:tab w:val="num" w:pos="360"/>
        </w:tabs>
        <w:ind w:left="360" w:hanging="360"/>
      </w:pPr>
    </w:lvl>
  </w:abstractNum>
  <w:abstractNum w:abstractNumId="5">
    <w:nsid w:val="FFFFFF89"/>
    <w:multiLevelType w:val="singleLevel"/>
    <w:tmpl w:val="B108056A"/>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D010823"/>
    <w:multiLevelType w:val="hybridMultilevel"/>
    <w:tmpl w:val="9C04C9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65D6649"/>
    <w:multiLevelType w:val="hybridMultilevel"/>
    <w:tmpl w:val="F0CA2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2"/>
  </w:num>
  <w:num w:numId="6">
    <w:abstractNumId w:val="1"/>
  </w:num>
  <w:num w:numId="7">
    <w:abstractNumId w:val="0"/>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B33"/>
    <w:rsid w:val="00034879"/>
    <w:rsid w:val="000421E7"/>
    <w:rsid w:val="00054BCF"/>
    <w:rsid w:val="00092C97"/>
    <w:rsid w:val="000C3BAE"/>
    <w:rsid w:val="00151E72"/>
    <w:rsid w:val="001630A4"/>
    <w:rsid w:val="002A7666"/>
    <w:rsid w:val="002B6767"/>
    <w:rsid w:val="002E1904"/>
    <w:rsid w:val="002F46FD"/>
    <w:rsid w:val="003B5A4B"/>
    <w:rsid w:val="003C7E07"/>
    <w:rsid w:val="00421562"/>
    <w:rsid w:val="0048161B"/>
    <w:rsid w:val="00495E51"/>
    <w:rsid w:val="005833A3"/>
    <w:rsid w:val="005D1A5C"/>
    <w:rsid w:val="0060017D"/>
    <w:rsid w:val="0061397D"/>
    <w:rsid w:val="0064467E"/>
    <w:rsid w:val="00654C70"/>
    <w:rsid w:val="006B1B61"/>
    <w:rsid w:val="006C326C"/>
    <w:rsid w:val="006F2CF5"/>
    <w:rsid w:val="00731CF6"/>
    <w:rsid w:val="00817382"/>
    <w:rsid w:val="008712E1"/>
    <w:rsid w:val="0090218D"/>
    <w:rsid w:val="0095216F"/>
    <w:rsid w:val="009A5AC6"/>
    <w:rsid w:val="00A04B33"/>
    <w:rsid w:val="00A66429"/>
    <w:rsid w:val="00A942ED"/>
    <w:rsid w:val="00AD3493"/>
    <w:rsid w:val="00AF4BA7"/>
    <w:rsid w:val="00B351E3"/>
    <w:rsid w:val="00BF1782"/>
    <w:rsid w:val="00CD0BFC"/>
    <w:rsid w:val="00D02109"/>
    <w:rsid w:val="00D11B65"/>
    <w:rsid w:val="00D61B76"/>
    <w:rsid w:val="00D62AF5"/>
    <w:rsid w:val="00E17746"/>
    <w:rsid w:val="00E61D26"/>
    <w:rsid w:val="00E836E5"/>
    <w:rsid w:val="00EE011E"/>
    <w:rsid w:val="00EF1660"/>
    <w:rsid w:val="00F942DF"/>
    <w:rsid w:val="00FB5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BCF"/>
    <w:rPr>
      <w:sz w:val="20"/>
    </w:rPr>
  </w:style>
  <w:style w:type="paragraph" w:styleId="Heading2">
    <w:name w:val="heading 2"/>
    <w:basedOn w:val="Normal"/>
    <w:next w:val="Normal"/>
    <w:link w:val="Heading2Char"/>
    <w:uiPriority w:val="9"/>
    <w:semiHidden/>
    <w:unhideWhenUsed/>
    <w:qFormat/>
    <w:rsid w:val="00EE011E"/>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30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630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30A4"/>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63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630A4"/>
    <w:rPr>
      <w:color w:val="808080"/>
    </w:rPr>
  </w:style>
  <w:style w:type="paragraph" w:styleId="BalloonText">
    <w:name w:val="Balloon Text"/>
    <w:basedOn w:val="Normal"/>
    <w:link w:val="BalloonTextChar"/>
    <w:uiPriority w:val="99"/>
    <w:semiHidden/>
    <w:unhideWhenUsed/>
    <w:rsid w:val="0016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0A4"/>
    <w:rPr>
      <w:rFonts w:ascii="Tahoma" w:hAnsi="Tahoma" w:cs="Tahoma"/>
      <w:sz w:val="16"/>
      <w:szCs w:val="16"/>
    </w:rPr>
  </w:style>
  <w:style w:type="table" w:styleId="MediumGrid3-Accent1">
    <w:name w:val="Medium Grid 3 Accent 1"/>
    <w:basedOn w:val="TableNormal"/>
    <w:uiPriority w:val="69"/>
    <w:rsid w:val="001630A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1630A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60017D"/>
    <w:rPr>
      <w:color w:val="0000FF" w:themeColor="hyperlink"/>
      <w:u w:val="single"/>
    </w:rPr>
  </w:style>
  <w:style w:type="paragraph" w:styleId="ListParagraph">
    <w:name w:val="List Paragraph"/>
    <w:basedOn w:val="Normal"/>
    <w:link w:val="ListParagraphChar"/>
    <w:uiPriority w:val="34"/>
    <w:qFormat/>
    <w:rsid w:val="0060017D"/>
    <w:pPr>
      <w:ind w:left="720"/>
      <w:contextualSpacing/>
    </w:pPr>
  </w:style>
  <w:style w:type="paragraph" w:styleId="ListBullet">
    <w:name w:val="List Bullet"/>
    <w:basedOn w:val="Normal"/>
    <w:uiPriority w:val="99"/>
    <w:unhideWhenUsed/>
    <w:rsid w:val="006F2CF5"/>
    <w:pPr>
      <w:numPr>
        <w:numId w:val="3"/>
      </w:numPr>
      <w:contextualSpacing/>
    </w:pPr>
  </w:style>
  <w:style w:type="paragraph" w:styleId="ListBullet2">
    <w:name w:val="List Bullet 2"/>
    <w:basedOn w:val="Normal"/>
    <w:uiPriority w:val="99"/>
    <w:unhideWhenUsed/>
    <w:rsid w:val="006F2CF5"/>
    <w:pPr>
      <w:numPr>
        <w:numId w:val="4"/>
      </w:numPr>
      <w:contextualSpacing/>
    </w:pPr>
  </w:style>
  <w:style w:type="character" w:styleId="CommentReference">
    <w:name w:val="annotation reference"/>
    <w:basedOn w:val="DefaultParagraphFont"/>
    <w:uiPriority w:val="99"/>
    <w:semiHidden/>
    <w:unhideWhenUsed/>
    <w:rsid w:val="000421E7"/>
    <w:rPr>
      <w:sz w:val="16"/>
      <w:szCs w:val="16"/>
    </w:rPr>
  </w:style>
  <w:style w:type="paragraph" w:styleId="CommentText">
    <w:name w:val="annotation text"/>
    <w:basedOn w:val="Normal"/>
    <w:link w:val="CommentTextChar"/>
    <w:uiPriority w:val="99"/>
    <w:semiHidden/>
    <w:unhideWhenUsed/>
    <w:rsid w:val="000421E7"/>
    <w:pPr>
      <w:spacing w:line="240" w:lineRule="auto"/>
    </w:pPr>
    <w:rPr>
      <w:szCs w:val="20"/>
    </w:rPr>
  </w:style>
  <w:style w:type="character" w:customStyle="1" w:styleId="CommentTextChar">
    <w:name w:val="Comment Text Char"/>
    <w:basedOn w:val="DefaultParagraphFont"/>
    <w:link w:val="CommentText"/>
    <w:uiPriority w:val="99"/>
    <w:semiHidden/>
    <w:rsid w:val="000421E7"/>
    <w:rPr>
      <w:sz w:val="20"/>
      <w:szCs w:val="20"/>
    </w:rPr>
  </w:style>
  <w:style w:type="paragraph" w:styleId="CommentSubject">
    <w:name w:val="annotation subject"/>
    <w:basedOn w:val="CommentText"/>
    <w:next w:val="CommentText"/>
    <w:link w:val="CommentSubjectChar"/>
    <w:uiPriority w:val="99"/>
    <w:semiHidden/>
    <w:unhideWhenUsed/>
    <w:rsid w:val="000421E7"/>
    <w:rPr>
      <w:b/>
      <w:bCs/>
    </w:rPr>
  </w:style>
  <w:style w:type="character" w:customStyle="1" w:styleId="CommentSubjectChar">
    <w:name w:val="Comment Subject Char"/>
    <w:basedOn w:val="CommentTextChar"/>
    <w:link w:val="CommentSubject"/>
    <w:uiPriority w:val="99"/>
    <w:semiHidden/>
    <w:rsid w:val="000421E7"/>
    <w:rPr>
      <w:b/>
      <w:bCs/>
      <w:sz w:val="20"/>
      <w:szCs w:val="20"/>
    </w:rPr>
  </w:style>
  <w:style w:type="character" w:customStyle="1" w:styleId="Heading2Char">
    <w:name w:val="Heading 2 Char"/>
    <w:basedOn w:val="DefaultParagraphFont"/>
    <w:link w:val="Heading2"/>
    <w:uiPriority w:val="9"/>
    <w:semiHidden/>
    <w:rsid w:val="00EE011E"/>
    <w:rPr>
      <w:rFonts w:asciiTheme="majorHAnsi" w:eastAsiaTheme="majorEastAsia" w:hAnsiTheme="majorHAnsi" w:cstheme="majorBidi"/>
      <w:b/>
      <w:bCs/>
      <w:color w:val="4F81BD" w:themeColor="accent1"/>
      <w:sz w:val="26"/>
      <w:szCs w:val="26"/>
      <w:lang w:val="en-US"/>
    </w:rPr>
  </w:style>
  <w:style w:type="character" w:customStyle="1" w:styleId="ListParagraphChar">
    <w:name w:val="List Paragraph Char"/>
    <w:basedOn w:val="DefaultParagraphFont"/>
    <w:link w:val="ListParagraph"/>
    <w:uiPriority w:val="34"/>
    <w:locked/>
    <w:rsid w:val="00EE011E"/>
  </w:style>
  <w:style w:type="paragraph" w:customStyle="1" w:styleId="Note">
    <w:name w:val="Note"/>
    <w:basedOn w:val="Normal"/>
    <w:uiPriority w:val="99"/>
    <w:rsid w:val="00EE011E"/>
    <w:pPr>
      <w:spacing w:before="60" w:after="60" w:line="264" w:lineRule="auto"/>
      <w:ind w:left="567"/>
    </w:pPr>
    <w:rPr>
      <w:rFonts w:ascii="Calibri" w:hAnsi="Calibri" w:cs="Calibri"/>
      <w:lang w:val="en-ZA" w:eastAsia="en-ZA"/>
    </w:rPr>
  </w:style>
  <w:style w:type="paragraph" w:customStyle="1" w:styleId="NoteHeader">
    <w:name w:val="Note Header"/>
    <w:basedOn w:val="Normal"/>
    <w:uiPriority w:val="99"/>
    <w:rsid w:val="00EE011E"/>
    <w:pPr>
      <w:spacing w:before="60" w:after="60" w:line="264" w:lineRule="auto"/>
      <w:ind w:left="567"/>
    </w:pPr>
    <w:rPr>
      <w:rFonts w:ascii="Calibri" w:hAnsi="Calibri" w:cs="Calibri"/>
      <w:b/>
      <w:bCs/>
      <w:lang w:val="en-ZA"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BCF"/>
    <w:rPr>
      <w:sz w:val="20"/>
    </w:rPr>
  </w:style>
  <w:style w:type="paragraph" w:styleId="Heading2">
    <w:name w:val="heading 2"/>
    <w:basedOn w:val="Normal"/>
    <w:next w:val="Normal"/>
    <w:link w:val="Heading2Char"/>
    <w:uiPriority w:val="9"/>
    <w:semiHidden/>
    <w:unhideWhenUsed/>
    <w:qFormat/>
    <w:rsid w:val="00EE011E"/>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30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630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30A4"/>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63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630A4"/>
    <w:rPr>
      <w:color w:val="808080"/>
    </w:rPr>
  </w:style>
  <w:style w:type="paragraph" w:styleId="BalloonText">
    <w:name w:val="Balloon Text"/>
    <w:basedOn w:val="Normal"/>
    <w:link w:val="BalloonTextChar"/>
    <w:uiPriority w:val="99"/>
    <w:semiHidden/>
    <w:unhideWhenUsed/>
    <w:rsid w:val="0016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0A4"/>
    <w:rPr>
      <w:rFonts w:ascii="Tahoma" w:hAnsi="Tahoma" w:cs="Tahoma"/>
      <w:sz w:val="16"/>
      <w:szCs w:val="16"/>
    </w:rPr>
  </w:style>
  <w:style w:type="table" w:styleId="MediumGrid3-Accent1">
    <w:name w:val="Medium Grid 3 Accent 1"/>
    <w:basedOn w:val="TableNormal"/>
    <w:uiPriority w:val="69"/>
    <w:rsid w:val="001630A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1630A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60017D"/>
    <w:rPr>
      <w:color w:val="0000FF" w:themeColor="hyperlink"/>
      <w:u w:val="single"/>
    </w:rPr>
  </w:style>
  <w:style w:type="paragraph" w:styleId="ListParagraph">
    <w:name w:val="List Paragraph"/>
    <w:basedOn w:val="Normal"/>
    <w:link w:val="ListParagraphChar"/>
    <w:uiPriority w:val="34"/>
    <w:qFormat/>
    <w:rsid w:val="0060017D"/>
    <w:pPr>
      <w:ind w:left="720"/>
      <w:contextualSpacing/>
    </w:pPr>
  </w:style>
  <w:style w:type="paragraph" w:styleId="ListBullet">
    <w:name w:val="List Bullet"/>
    <w:basedOn w:val="Normal"/>
    <w:uiPriority w:val="99"/>
    <w:unhideWhenUsed/>
    <w:rsid w:val="006F2CF5"/>
    <w:pPr>
      <w:numPr>
        <w:numId w:val="3"/>
      </w:numPr>
      <w:contextualSpacing/>
    </w:pPr>
  </w:style>
  <w:style w:type="paragraph" w:styleId="ListBullet2">
    <w:name w:val="List Bullet 2"/>
    <w:basedOn w:val="Normal"/>
    <w:uiPriority w:val="99"/>
    <w:unhideWhenUsed/>
    <w:rsid w:val="006F2CF5"/>
    <w:pPr>
      <w:numPr>
        <w:numId w:val="4"/>
      </w:numPr>
      <w:contextualSpacing/>
    </w:pPr>
  </w:style>
  <w:style w:type="character" w:styleId="CommentReference">
    <w:name w:val="annotation reference"/>
    <w:basedOn w:val="DefaultParagraphFont"/>
    <w:uiPriority w:val="99"/>
    <w:semiHidden/>
    <w:unhideWhenUsed/>
    <w:rsid w:val="000421E7"/>
    <w:rPr>
      <w:sz w:val="16"/>
      <w:szCs w:val="16"/>
    </w:rPr>
  </w:style>
  <w:style w:type="paragraph" w:styleId="CommentText">
    <w:name w:val="annotation text"/>
    <w:basedOn w:val="Normal"/>
    <w:link w:val="CommentTextChar"/>
    <w:uiPriority w:val="99"/>
    <w:semiHidden/>
    <w:unhideWhenUsed/>
    <w:rsid w:val="000421E7"/>
    <w:pPr>
      <w:spacing w:line="240" w:lineRule="auto"/>
    </w:pPr>
    <w:rPr>
      <w:szCs w:val="20"/>
    </w:rPr>
  </w:style>
  <w:style w:type="character" w:customStyle="1" w:styleId="CommentTextChar">
    <w:name w:val="Comment Text Char"/>
    <w:basedOn w:val="DefaultParagraphFont"/>
    <w:link w:val="CommentText"/>
    <w:uiPriority w:val="99"/>
    <w:semiHidden/>
    <w:rsid w:val="000421E7"/>
    <w:rPr>
      <w:sz w:val="20"/>
      <w:szCs w:val="20"/>
    </w:rPr>
  </w:style>
  <w:style w:type="paragraph" w:styleId="CommentSubject">
    <w:name w:val="annotation subject"/>
    <w:basedOn w:val="CommentText"/>
    <w:next w:val="CommentText"/>
    <w:link w:val="CommentSubjectChar"/>
    <w:uiPriority w:val="99"/>
    <w:semiHidden/>
    <w:unhideWhenUsed/>
    <w:rsid w:val="000421E7"/>
    <w:rPr>
      <w:b/>
      <w:bCs/>
    </w:rPr>
  </w:style>
  <w:style w:type="character" w:customStyle="1" w:styleId="CommentSubjectChar">
    <w:name w:val="Comment Subject Char"/>
    <w:basedOn w:val="CommentTextChar"/>
    <w:link w:val="CommentSubject"/>
    <w:uiPriority w:val="99"/>
    <w:semiHidden/>
    <w:rsid w:val="000421E7"/>
    <w:rPr>
      <w:b/>
      <w:bCs/>
      <w:sz w:val="20"/>
      <w:szCs w:val="20"/>
    </w:rPr>
  </w:style>
  <w:style w:type="character" w:customStyle="1" w:styleId="Heading2Char">
    <w:name w:val="Heading 2 Char"/>
    <w:basedOn w:val="DefaultParagraphFont"/>
    <w:link w:val="Heading2"/>
    <w:uiPriority w:val="9"/>
    <w:semiHidden/>
    <w:rsid w:val="00EE011E"/>
    <w:rPr>
      <w:rFonts w:asciiTheme="majorHAnsi" w:eastAsiaTheme="majorEastAsia" w:hAnsiTheme="majorHAnsi" w:cstheme="majorBidi"/>
      <w:b/>
      <w:bCs/>
      <w:color w:val="4F81BD" w:themeColor="accent1"/>
      <w:sz w:val="26"/>
      <w:szCs w:val="26"/>
      <w:lang w:val="en-US"/>
    </w:rPr>
  </w:style>
  <w:style w:type="character" w:customStyle="1" w:styleId="ListParagraphChar">
    <w:name w:val="List Paragraph Char"/>
    <w:basedOn w:val="DefaultParagraphFont"/>
    <w:link w:val="ListParagraph"/>
    <w:uiPriority w:val="34"/>
    <w:locked/>
    <w:rsid w:val="00EE011E"/>
  </w:style>
  <w:style w:type="paragraph" w:customStyle="1" w:styleId="Note">
    <w:name w:val="Note"/>
    <w:basedOn w:val="Normal"/>
    <w:uiPriority w:val="99"/>
    <w:rsid w:val="00EE011E"/>
    <w:pPr>
      <w:spacing w:before="60" w:after="60" w:line="264" w:lineRule="auto"/>
      <w:ind w:left="567"/>
    </w:pPr>
    <w:rPr>
      <w:rFonts w:ascii="Calibri" w:hAnsi="Calibri" w:cs="Calibri"/>
      <w:lang w:val="en-ZA" w:eastAsia="en-ZA"/>
    </w:rPr>
  </w:style>
  <w:style w:type="paragraph" w:customStyle="1" w:styleId="NoteHeader">
    <w:name w:val="Note Header"/>
    <w:basedOn w:val="Normal"/>
    <w:uiPriority w:val="99"/>
    <w:rsid w:val="00EE011E"/>
    <w:pPr>
      <w:spacing w:before="60" w:after="60" w:line="264" w:lineRule="auto"/>
      <w:ind w:left="567"/>
    </w:pPr>
    <w:rPr>
      <w:rFonts w:ascii="Calibri" w:hAnsi="Calibri" w:cs="Calibri"/>
      <w:b/>
      <w:bCs/>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036398">
      <w:bodyDiv w:val="1"/>
      <w:marLeft w:val="0"/>
      <w:marRight w:val="0"/>
      <w:marTop w:val="0"/>
      <w:marBottom w:val="0"/>
      <w:divBdr>
        <w:top w:val="none" w:sz="0" w:space="0" w:color="auto"/>
        <w:left w:val="none" w:sz="0" w:space="0" w:color="auto"/>
        <w:bottom w:val="none" w:sz="0" w:space="0" w:color="auto"/>
        <w:right w:val="none" w:sz="0" w:space="0" w:color="auto"/>
      </w:divBdr>
    </w:div>
    <w:div w:id="67915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go.microsoft.com/fwlink/?LinkID=23763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download/en/details.aspx?displaylang=en&amp;id=20479"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wixtoolset.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rratt\Documents\Projects\VSTS%20Rangers\Word4Tfs\Documents\Iteration%20Release%20No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Queries xmlns="urn:www.microsoft.com:rangers:word4tfs:queryWorkItemAssociation">
  <Query>
    <WorkItems>
      <WorkItem Id="7136"/>
      <WorkItem Id="10307"/>
      <WorkItem Id="14732"/>
      <WorkItem Id="14735"/>
      <WorkItem Id="21789"/>
      <WorkItem Id="21802"/>
    </WorkItems>
  </Query>
  <Query>
    <WorkItems>
      <WorkItem Id="28340"/>
      <WorkItem Id="29000"/>
      <WorkItem Id="29021"/>
      <WorkItem Id="29025"/>
      <WorkItem Id="33682"/>
      <WorkItem Id="33739"/>
      <WorkItem Id="34365"/>
      <WorkItem Id="34366"/>
      <WorkItem Id="34500"/>
      <WorkItem Id="34501"/>
      <WorkItem Id="34519"/>
      <WorkItem Id="34520"/>
      <WorkItem Id="34539"/>
      <WorkItem Id="34540"/>
      <WorkItem Id="34609"/>
      <WorkItem Id="35177"/>
      <WorkItem Id="35178"/>
    </WorkItems>
  </Query>
</Queries>
</file>

<file path=customXml/item2.xml><?xml version="1.0" encoding="utf-8"?>
<QueriesAndLayouts xmlns="urn:www.microsoft.com:rangers:word4tfs:query">
  <QueryAndLayout>
    <Query>select [System.Id], [System.WorkItemType], [System.Title], [System.AssignedTo], [System.State] from WorkItems where [System.TeamProject] = @project and [System.WorkItemType] = 'User Story' and [System.State] = 'Active' and [System.IterationPath] &lt;&gt; 'Word4Tfs' order by [System.Id]</Query>
    <LayoutName>Release Notes</LayoutName>
  </QueryAndLayout>
  <QueryAndLayout>
    <Query>select [System.Id], [Microsoft.VSTS.Common.StackRank], [System.CreatedBy], [System.AssignedTo], [Microsoft.VSTS.Common.Priority], [Microsoft.VSTS.Common.Severity], [System.State], [System.Title] from WorkItems where [System.TeamProject] = @project and [System.WorkItemType] in ('Bug', 'Issue') and [System.State] &lt;&gt; 'Closed' order by [System.Id]</Query>
    <LayoutName>Release Notes</LayoutName>
  </QueryAndLayout>
</QueriesAndLayouts>
</file>

<file path=customXml/item3.xml><?xml version="1.0" encoding="utf-8"?>
<Project xmlns="urn:www.microsoft.com:rangers:word4tfs:projectInformation" CollectionUri="https://vstf-eu-dub-01.partners.extranet.microsoft.com:8443/tfs/ext04_consol_tpc" CollectionId="3a575077-bfd3-4862-86d0-afce96c83b01" ProjectName="Word4Tfs"/>
</file>

<file path=customXml/item4.xml><?xml version="1.0" encoding="utf-8"?>
<WorkItems xmlns="urn:www.microsoft.com:rangers:word4tfs:workItem">
  <WorkItem>
    <Field name="System.Id">7136</Field>
    <Field name="System.Title">As a Specification Writer I want to be able to extract work items into a Word document so that I can review, share and edit TFS work item content in Word.</Field>
    <Field name="System.WorkItemType">User Story</Field>
  </WorkItem>
  <WorkItem>
    <Field name="System.Id">10307</Field>
    <Field name="System.Title">Epic: As a user of the plug in I want a simple installer that will allow me quickly and easily to access the plug-in's functionality.</Field>
    <Field name="System.WorkItemType">User Story</Field>
  </WorkItem>
  <WorkItem>
    <Field name="System.Id">14732</Field>
    <Field name="System.Title">As a Specification Writer I want to be able to refresh the work items covered by the query, deleting work items that have gone and adding new work items from TFS without upsetting my existing content and formatting</Field>
    <Field name="System.WorkItemType">User Story</Field>
  </WorkItem>
  <WorkItem>
    <Field name="System.Id">14735</Field>
    <Field name="System.Title">As a Specification Writer I want to be able to refresh existing work items in my Word document from TFS without upsetting my existing content and formatting</Field>
    <Field name="System.WorkItemType">User Story</Field>
  </WorkItem>
  <WorkItem>
    <Field name="System.Id">21789</Field>
    <Field name="System.Title">As a Specification Writer I want to be able to determine which work item fields are included in the Word document for a work item type and how they are laid out in the Word document.</Field>
    <Field name="System.WorkItemType">User Story</Field>
  </WorkItem>
  <WorkItem>
    <Field name="System.Id">21802</Field>
    <Field name="System.Title">As a Specification Writer I want to create my own template so that I can completely control look, feel and layout</Field>
    <Field name="System.WorkItemType">User Story</Field>
  </WorkItem>
  <WorkItem>
    <Field name="System.Id">28340</Field>
    <Field name="System.Title">System.History does not render well within a document</Field>
    <Field name="System.WorkItemType">Bug</Field>
  </WorkItem>
  <WorkItem>
    <Field name="System.Id">29000</Field>
    <Field name="System.Title">Moq Approval</Field>
    <Field name="System.WorkItemType">Issue</Field>
  </WorkItem>
  <WorkItem>
    <Field name="System.Id">29021</Field>
    <Field name="System.Title">Delete: Refresh does not warn the user when fields have been moved in the document too much</Field>
    <Field name="System.WorkItemType">Bug</Field>
  </WorkItem>
  <WorkItem>
    <Field name="System.Id">29025</Field>
    <Field name="System.Title">Insert: Refresh does not warn the user when the document has changed too much</Field>
    <Field name="System.WorkItemType">Bug</Field>
  </WorkItem>
  <WorkItem>
    <Field name="System.Id">33682</Field>
    <Field name="System.Title">Delete: Word deletes the items from a table when refreshed but inserts empty rows</Field>
    <Field name="System.WorkItemType">Bug</Field>
  </WorkItem>
  <WorkItem>
    <Field name="System.Id">33739</Field>
    <Field name="System.Title">Refresh: Refresh fails to append items at the child level in the correct order</Field>
    <Field name="System.WorkItemType">Bug</Field>
  </WorkItem>
  <WorkItem>
    <Field name="System.Id">34365</Field>
    <Field name="System.Title">Importing template with System.History gives Error TF 26027 (State Change Date) on EMC SfTS3.0 template</Field>
    <Field name="System.WorkItemType">Bug</Field>
  </WorkItem>
  <WorkItem>
    <Field name="System.Id">34366</Field>
    <Field name="System.Title">Teststeps doesnt render well</Field>
    <Field name="System.WorkItemType">Bug</Field>
  </WorkItem>
  <WorkItem>
    <Field name="System.Id">34500</Field>
    <Field name="System.Title">Cant find versionnumber anywhere ?</Field>
    <Field name="System.WorkItemType">Bug</Field>
  </WorkItem>
  <WorkItem>
    <Field name="System.Id">34501</Field>
    <Field name="System.Title">Missing progress indicator for Import and Refresh</Field>
    <Field name="System.WorkItemType">Bug</Field>
  </WorkItem>
  <WorkItem>
    <Field name="System.Id">34519</Field>
    <Field name="System.Title">Refresh should work all over the document.</Field>
    <Field name="System.WorkItemType">Bug</Field>
  </WorkItem>
  <WorkItem>
    <Field name="System.Id">34520</Field>
    <Field name="System.Title">Insert/append: Refresh fails to insert new work items after re-ordering the existing work items</Field>
    <Field name="System.WorkItemType">Bug</Field>
  </WorkItem>
  <WorkItem>
    <Field name="System.Id">34539</Field>
    <Field name="System.Title">error message "Cannot insert new workitems at current location" appear when before press Refresh some document tag has been selected</Field>
    <Field name="System.WorkItemType">Bug</Field>
  </WorkItem>
  <WorkItem>
    <Field name="System.Id">34540</Field>
    <Field name="System.Title">TFS Word Add-In is not loaded in Word 2007</Field>
    <Field name="System.WorkItemType">Bug</Field>
  </WorkItem>
  <WorkItem>
    <Field name="System.Id">34609</Field>
    <Field name="System.Title">Exception if reopen document with template missing</Field>
    <Field name="System.WorkItemType">Bug</Field>
  </WorkItem>
  <WorkItem>
    <Field name="System.Id">35177</Field>
    <Field name="System.Title">Will not refresh correctly if there is a work item right at the start of the document</Field>
    <Field name="System.WorkItemType">Bug</Field>
  </WorkItem>
  <WorkItem>
    <Field name="System.Id">35178</Field>
    <Field name="System.Title">Refresh fails if the work item order changes significantly.</Field>
    <Field name="System.WorkItemType">Bug</Field>
  </WorkItem>
</WorkItems>
</file>

<file path=customXml/itemProps1.xml><?xml version="1.0" encoding="utf-8"?>
<ds:datastoreItem xmlns:ds="http://schemas.openxmlformats.org/officeDocument/2006/customXml" ds:itemID="{0EB4F949-1763-4320-88B4-CE0EDEAC7902}">
  <ds:schemaRefs>
    <ds:schemaRef ds:uri="urn:www.microsoft.com:rangers:word4tfs:queryWorkItemAssociation"/>
  </ds:schemaRefs>
</ds:datastoreItem>
</file>

<file path=customXml/itemProps2.xml><?xml version="1.0" encoding="utf-8"?>
<ds:datastoreItem xmlns:ds="http://schemas.openxmlformats.org/officeDocument/2006/customXml" ds:itemID="{DBAD4D7C-93C4-41E9-BEC7-6C6E465197E3}">
  <ds:schemaRefs>
    <ds:schemaRef ds:uri="urn:www.microsoft.com:rangers:word4tfs:query"/>
  </ds:schemaRefs>
</ds:datastoreItem>
</file>

<file path=customXml/itemProps3.xml><?xml version="1.0" encoding="utf-8"?>
<ds:datastoreItem xmlns:ds="http://schemas.openxmlformats.org/officeDocument/2006/customXml" ds:itemID="{A18340A0-E5D0-4D94-A81E-8425D88EEC30}">
  <ds:schemaRefs>
    <ds:schemaRef ds:uri="urn:www.microsoft.com:rangers:word4tfs:projectInformation"/>
  </ds:schemaRefs>
</ds:datastoreItem>
</file>

<file path=customXml/itemProps4.xml><?xml version="1.0" encoding="utf-8"?>
<ds:datastoreItem xmlns:ds="http://schemas.openxmlformats.org/officeDocument/2006/customXml" ds:itemID="{D89CB20A-EFA8-44E3-B32B-7FE514B0EB45}">
  <ds:schemaRefs>
    <ds:schemaRef ds:uri="urn:www.microsoft.com:rangers:word4tfs:workItem"/>
  </ds:schemaRefs>
</ds:datastoreItem>
</file>

<file path=docProps/app.xml><?xml version="1.0" encoding="utf-8"?>
<Properties xmlns="http://schemas.openxmlformats.org/officeDocument/2006/extended-properties" xmlns:vt="http://schemas.openxmlformats.org/officeDocument/2006/docPropsVTypes">
  <Template>Iteration Release Notes.dotx</Template>
  <TotalTime>24</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Michael Fourie</cp:lastModifiedBy>
  <cp:revision>10</cp:revision>
  <cp:lastPrinted>2012-01-09T08:08:00Z</cp:lastPrinted>
  <dcterms:created xsi:type="dcterms:W3CDTF">2011-09-22T22:42:00Z</dcterms:created>
  <dcterms:modified xsi:type="dcterms:W3CDTF">2012-06-14T13:58:00Z</dcterms:modified>
</cp:coreProperties>
</file>